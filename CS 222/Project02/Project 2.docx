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/>
      </w:tblPr>
      <w:tblGrid>
        <w:gridCol w:w="7672"/>
      </w:tblGrid>
      <w:tr w:rsidR="00422E67" w:rsidRPr="0097744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22E67" w:rsidRDefault="00422E67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PHAM</w:t>
            </w:r>
          </w:p>
        </w:tc>
      </w:tr>
      <w:tr w:rsidR="00422E67" w:rsidRPr="00977449">
        <w:tc>
          <w:tcPr>
            <w:tcW w:w="7672" w:type="dxa"/>
          </w:tcPr>
          <w:p w:rsidR="00422E67" w:rsidRDefault="00422E67" w:rsidP="00557772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/>
                <w:color w:val="4F81BD"/>
                <w:sz w:val="80"/>
                <w:szCs w:val="80"/>
              </w:rPr>
              <w:t>Project 2</w:t>
            </w:r>
          </w:p>
        </w:tc>
      </w:tr>
      <w:tr w:rsidR="00422E67" w:rsidRPr="0097744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22E67" w:rsidRDefault="00422E67" w:rsidP="00557772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simple graph plotting console application</w:t>
            </w:r>
          </w:p>
        </w:tc>
      </w:tr>
    </w:tbl>
    <w:p w:rsidR="00422E67" w:rsidRDefault="00422E67"/>
    <w:p w:rsidR="00422E67" w:rsidRDefault="00422E67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7672"/>
      </w:tblGrid>
      <w:tr w:rsidR="00422E67" w:rsidRPr="0097744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22E67" w:rsidRPr="00977449" w:rsidRDefault="00422E67">
            <w:pPr>
              <w:pStyle w:val="NoSpacing"/>
              <w:rPr>
                <w:color w:val="4F81BD"/>
              </w:rPr>
            </w:pPr>
            <w:r w:rsidRPr="00977449">
              <w:rPr>
                <w:color w:val="4F81BD"/>
              </w:rPr>
              <w:t>CS 222</w:t>
            </w:r>
          </w:p>
          <w:p w:rsidR="00422E67" w:rsidRPr="00977449" w:rsidRDefault="00422E67">
            <w:pPr>
              <w:pStyle w:val="NoSpacing"/>
              <w:rPr>
                <w:color w:val="4F81BD"/>
              </w:rPr>
            </w:pPr>
            <w:r w:rsidRPr="00977449">
              <w:rPr>
                <w:color w:val="4F81BD"/>
              </w:rPr>
              <w:t>11/24/2008</w:t>
            </w:r>
          </w:p>
          <w:p w:rsidR="00422E67" w:rsidRPr="00977449" w:rsidRDefault="00422E67">
            <w:pPr>
              <w:pStyle w:val="NoSpacing"/>
              <w:rPr>
                <w:color w:val="4F81BD"/>
              </w:rPr>
            </w:pPr>
          </w:p>
        </w:tc>
      </w:tr>
    </w:tbl>
    <w:p w:rsidR="00422E67" w:rsidRDefault="00422E67"/>
    <w:p w:rsidR="00422E67" w:rsidRDefault="00422E6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22E67" w:rsidRPr="00557772" w:rsidRDefault="00422E67" w:rsidP="001A681F">
      <w:pPr>
        <w:jc w:val="center"/>
        <w:rPr>
          <w:b/>
          <w:sz w:val="32"/>
          <w:szCs w:val="32"/>
        </w:rPr>
      </w:pPr>
      <w:r w:rsidRPr="00557772">
        <w:rPr>
          <w:b/>
          <w:sz w:val="32"/>
          <w:szCs w:val="32"/>
        </w:rPr>
        <w:t>Project 2</w:t>
      </w:r>
    </w:p>
    <w:p w:rsidR="00422E67" w:rsidRPr="008F28C4" w:rsidRDefault="00422E67" w:rsidP="008F28C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28C4">
        <w:rPr>
          <w:b/>
          <w:u w:val="single"/>
        </w:rPr>
        <w:t>Source code: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Project2.cpp : Defines the entry point for the console application.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#include "stdafx.h"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#include "math.h"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#include "conio.h"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#define X_SEMIRANGE 3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#define Y_SEMIRANGE 2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#define ROW (Y_SEMIRANGE*20 + 1)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 xml:space="preserve">#define </w:t>
      </w:r>
      <w:smartTag w:uri="urn:schemas-microsoft-com:office:smarttags" w:element="place">
        <w:smartTag w:uri="urn:schemas-microsoft-com:office:smarttags" w:element="State">
          <w:r w:rsidRPr="008F28C4">
            <w:rPr>
              <w:rFonts w:ascii="Courier New" w:hAnsi="Courier New" w:cs="Courier New"/>
              <w:noProof/>
              <w:sz w:val="20"/>
              <w:szCs w:val="20"/>
            </w:rPr>
            <w:t>COL</w:t>
          </w:r>
        </w:smartTag>
      </w:smartTag>
      <w:r w:rsidRPr="008F28C4">
        <w:rPr>
          <w:rFonts w:ascii="Courier New" w:hAnsi="Courier New" w:cs="Courier New"/>
          <w:noProof/>
          <w:sz w:val="20"/>
          <w:szCs w:val="20"/>
        </w:rPr>
        <w:t xml:space="preserve"> (X_SEMIRANGE*20 + 1)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#define X_AXIS (Y_SEMIRANGE*10)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#define Y_AXIS (X_SEMIRANGE*10)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char graph[ROW][</w:t>
      </w:r>
      <w:smartTag w:uri="urn:schemas-microsoft-com:office:smarttags" w:element="place">
        <w:smartTag w:uri="urn:schemas-microsoft-com:office:smarttags" w:element="State">
          <w:r w:rsidRPr="008F28C4">
            <w:rPr>
              <w:rFonts w:ascii="Courier New" w:hAnsi="Courier New" w:cs="Courier New"/>
              <w:noProof/>
              <w:sz w:val="20"/>
              <w:szCs w:val="20"/>
            </w:rPr>
            <w:t>COL</w:t>
          </w:r>
        </w:smartTag>
      </w:smartTag>
      <w:r w:rsidRPr="008F28C4">
        <w:rPr>
          <w:rFonts w:ascii="Courier New" w:hAnsi="Courier New" w:cs="Courier New"/>
          <w:noProof/>
          <w:sz w:val="20"/>
          <w:szCs w:val="20"/>
        </w:rPr>
        <w:t>];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function prototypes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double f(double x);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init(void);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printPlot(void);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initAxis(void);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initPlotPoints(void);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int _tmain(int argc, _TCHAR* argv[])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initialize the graph[][] array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- x and y axis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- plotting points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init();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mapping the graph[][] array to the screen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printPlot();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double f(double x)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//return sin(3*x);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//return x*x;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//return cos(x*x);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return exp(-1/(x*x));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init()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mapping x and y axis into the graph[][] array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initAxis();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mapping the plotting point into the graph[][] array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initPlotPoints();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initAxis()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// loop through the graph[][] array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for(int i=0; i&lt;ROW; i++)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for(int j=0; j&lt;</w:t>
      </w:r>
      <w:smartTag w:uri="urn:schemas-microsoft-com:office:smarttags" w:element="place">
        <w:smartTag w:uri="urn:schemas-microsoft-com:office:smarttags" w:element="State">
          <w:r w:rsidRPr="008F28C4">
            <w:rPr>
              <w:rFonts w:ascii="Courier New" w:hAnsi="Courier New" w:cs="Courier New"/>
              <w:noProof/>
              <w:sz w:val="20"/>
              <w:szCs w:val="20"/>
            </w:rPr>
            <w:t>COL</w:t>
          </w:r>
        </w:smartTag>
      </w:smartTag>
      <w:r w:rsidRPr="008F28C4">
        <w:rPr>
          <w:rFonts w:ascii="Courier New" w:hAnsi="Courier New" w:cs="Courier New"/>
          <w:noProof/>
          <w:sz w:val="20"/>
          <w:szCs w:val="20"/>
        </w:rPr>
        <w:t>; j++)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// find the center indexes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// and mark them as x or y axis w/ char '-' and '|'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if(i == X_AXIS)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graph[i][j] = '-';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else if(j == Y_AXIS)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graph[i][j] = '|';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// elsewhere, put space ' ' instead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graph[i][j] = ' ';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take input as double and then round it up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then convert it to integer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int roundoff(double x)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int i;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if (x &gt;= 0)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i = (int)(x + 0.5);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else /* i &lt; 0 */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i = (int)(x - 0.5);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return i;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take all values on x axis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then plug in the f() function to get values on y axis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convert those values (x or y coordinates) into array indexes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// and store char 'o' to the graph[][] array at those indexes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initPlotPoints()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double yd;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int y;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for(int x=-Y_AXIS; x &lt;= Y_AXIS; x++)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yd = f((double)x/10.0);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y = roundoff(yd*10);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y = X_AXIS - y;</w:t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if((y &gt;= 0)&amp;&amp;(y &lt;= ROW))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graph[y][x+Y_AXIS] = 'o';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void printPlot()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for(int i=0; i&lt;ROW; i++)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for(int j=0; j&lt;</w:t>
      </w:r>
      <w:smartTag w:uri="urn:schemas-microsoft-com:office:smarttags" w:element="place">
        <w:smartTag w:uri="urn:schemas-microsoft-com:office:smarttags" w:element="State">
          <w:r w:rsidRPr="008F28C4">
            <w:rPr>
              <w:rFonts w:ascii="Courier New" w:hAnsi="Courier New" w:cs="Courier New"/>
              <w:noProof/>
              <w:sz w:val="20"/>
              <w:szCs w:val="20"/>
            </w:rPr>
            <w:t>COL</w:t>
          </w:r>
        </w:smartTag>
      </w:smartTag>
      <w:r w:rsidRPr="008F28C4">
        <w:rPr>
          <w:rFonts w:ascii="Courier New" w:hAnsi="Courier New" w:cs="Courier New"/>
          <w:noProof/>
          <w:sz w:val="20"/>
          <w:szCs w:val="20"/>
        </w:rPr>
        <w:t>; j++)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printf("%c",graph[i][j]);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</w:r>
      <w:r w:rsidRPr="008F28C4">
        <w:rPr>
          <w:rFonts w:ascii="Courier New" w:hAnsi="Courier New" w:cs="Courier New"/>
          <w:noProof/>
          <w:sz w:val="20"/>
          <w:szCs w:val="20"/>
        </w:rPr>
        <w:tab/>
        <w:t>printf("\n");</w:t>
      </w:r>
    </w:p>
    <w:p w:rsidR="00422E67" w:rsidRPr="008F28C4" w:rsidRDefault="00422E67" w:rsidP="008F2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22E67" w:rsidRPr="008F28C4" w:rsidRDefault="00422E67" w:rsidP="008F28C4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8F28C4">
        <w:rPr>
          <w:rFonts w:ascii="Courier New" w:hAnsi="Courier New" w:cs="Courier New"/>
          <w:noProof/>
          <w:sz w:val="20"/>
          <w:szCs w:val="20"/>
        </w:rPr>
        <w:t>}</w:t>
      </w:r>
    </w:p>
    <w:p w:rsidR="00422E67" w:rsidRPr="008F28C4" w:rsidRDefault="00422E67" w:rsidP="008F28C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28C4">
        <w:rPr>
          <w:b/>
          <w:u w:val="single"/>
        </w:rPr>
        <w:t>Output:</w:t>
      </w:r>
    </w:p>
    <w:p w:rsidR="00422E67" w:rsidRPr="008F28C4" w:rsidRDefault="00422E67" w:rsidP="008F28C4">
      <w:pPr>
        <w:spacing w:before="100" w:after="100" w:line="240" w:lineRule="auto"/>
        <w:ind w:left="360" w:right="720"/>
        <w:rPr>
          <w:rFonts w:ascii="Times New Roman" w:hAnsi="Times New Roman"/>
          <w:color w:val="000000"/>
          <w:sz w:val="24"/>
          <w:szCs w:val="24"/>
        </w:rPr>
      </w:pPr>
      <w:r w:rsidRPr="008F28C4">
        <w:rPr>
          <w:rFonts w:ascii="Courier New" w:hAnsi="Courier New" w:cs="Courier New"/>
          <w:color w:val="000000"/>
          <w:sz w:val="20"/>
        </w:rPr>
        <w:t>f(x) = cos(x</w:t>
      </w:r>
      <w:r w:rsidRPr="008F28C4">
        <w:rPr>
          <w:rFonts w:ascii="Courier New" w:hAnsi="Courier New" w:cs="Courier New"/>
          <w:color w:val="000000"/>
          <w:sz w:val="20"/>
          <w:vertAlign w:val="superscript"/>
        </w:rPr>
        <w:t>2</w:t>
      </w:r>
      <w:r w:rsidRPr="008F28C4">
        <w:rPr>
          <w:rFonts w:ascii="Courier New" w:hAnsi="Courier New" w:cs="Courier New"/>
          <w:color w:val="000000"/>
          <w:sz w:val="20"/>
        </w:rPr>
        <w:t>), X_SEMIRANGE 3, Y_SEMIRANGE 2</w:t>
      </w:r>
    </w:p>
    <w:p w:rsidR="00422E67" w:rsidRDefault="00422E67" w:rsidP="008F28C4">
      <w:pPr>
        <w:ind w:left="360"/>
        <w:rPr>
          <w:noProof/>
        </w:rPr>
      </w:pPr>
    </w:p>
    <w:p w:rsidR="00422E67" w:rsidRDefault="00422E67" w:rsidP="008F28C4">
      <w:pPr>
        <w:ind w:left="360"/>
      </w:pPr>
      <w:r w:rsidRPr="00D1348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0pt;height:205.5pt;visibility:visible">
            <v:imagedata r:id="rId7" o:title="" cropbottom="18650f" cropright="31403f"/>
          </v:shape>
        </w:pict>
      </w:r>
    </w:p>
    <w:p w:rsidR="00422E67" w:rsidRDefault="00422E67" w:rsidP="008F28C4">
      <w:pPr>
        <w:ind w:left="360"/>
        <w:rPr>
          <w:rStyle w:val="HTMLTypewriter"/>
        </w:rPr>
      </w:pPr>
      <w:r>
        <w:rPr>
          <w:rStyle w:val="HTMLTypewriter"/>
        </w:rPr>
        <w:t>f(x) = exp(-1/x</w:t>
      </w:r>
      <w:r>
        <w:rPr>
          <w:rStyle w:val="HTMLTypewriter"/>
          <w:vertAlign w:val="superscript"/>
        </w:rPr>
        <w:t>2</w:t>
      </w:r>
      <w:r>
        <w:rPr>
          <w:rStyle w:val="HTMLTypewriter"/>
        </w:rPr>
        <w:t>), X_SEMIRANGE 3, Y_SEMIRANGE 1</w:t>
      </w:r>
    </w:p>
    <w:p w:rsidR="00422E67" w:rsidRDefault="00422E67" w:rsidP="008F28C4">
      <w:pPr>
        <w:ind w:left="360"/>
      </w:pPr>
      <w:r w:rsidRPr="00D13489">
        <w:rPr>
          <w:noProof/>
        </w:rPr>
        <w:pict>
          <v:shape id="Picture 4" o:spid="_x0000_i1026" type="#_x0000_t75" style="width:228.75pt;height:211.5pt;visibility:visible">
            <v:imagedata r:id="rId8" o:title="" croptop="13107f" cropbottom="5379f" cropleft="5041f" cropright="25836f"/>
          </v:shape>
        </w:pict>
      </w:r>
    </w:p>
    <w:sectPr w:rsidR="00422E67" w:rsidSect="009E01DB">
      <w:headerReference w:type="default" r:id="rId9"/>
      <w:pgSz w:w="12240" w:h="15840"/>
      <w:pgMar w:top="108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67" w:rsidRDefault="00422E67" w:rsidP="00557772">
      <w:pPr>
        <w:spacing w:after="0" w:line="240" w:lineRule="auto"/>
      </w:pPr>
      <w:r>
        <w:separator/>
      </w:r>
    </w:p>
  </w:endnote>
  <w:endnote w:type="continuationSeparator" w:id="1">
    <w:p w:rsidR="00422E67" w:rsidRDefault="00422E67" w:rsidP="0055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67" w:rsidRDefault="00422E67" w:rsidP="00557772">
      <w:pPr>
        <w:spacing w:after="0" w:line="240" w:lineRule="auto"/>
      </w:pPr>
      <w:r>
        <w:separator/>
      </w:r>
    </w:p>
  </w:footnote>
  <w:footnote w:type="continuationSeparator" w:id="1">
    <w:p w:rsidR="00422E67" w:rsidRDefault="00422E67" w:rsidP="0055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E67" w:rsidRDefault="00422E67">
    <w:pPr>
      <w:pStyle w:val="Header"/>
    </w:pPr>
    <w:r>
      <w:tab/>
    </w:r>
    <w:r>
      <w:tab/>
      <w:t>Quy Pham</w:t>
    </w:r>
  </w:p>
  <w:p w:rsidR="00422E67" w:rsidRDefault="00422E67">
    <w:pPr>
      <w:pStyle w:val="Header"/>
    </w:pPr>
    <w:r>
      <w:tab/>
    </w:r>
    <w:r>
      <w:tab/>
      <w:t>G# 9909</w:t>
    </w:r>
  </w:p>
  <w:p w:rsidR="00422E67" w:rsidRDefault="00422E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0A0C"/>
    <w:multiLevelType w:val="hybridMultilevel"/>
    <w:tmpl w:val="42B47568"/>
    <w:lvl w:ilvl="0" w:tplc="CB02A89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28C4"/>
    <w:rsid w:val="00052133"/>
    <w:rsid w:val="001A681F"/>
    <w:rsid w:val="00422E67"/>
    <w:rsid w:val="00541946"/>
    <w:rsid w:val="00557772"/>
    <w:rsid w:val="00574D58"/>
    <w:rsid w:val="008F28C4"/>
    <w:rsid w:val="00977449"/>
    <w:rsid w:val="009E01DB"/>
    <w:rsid w:val="00D13489"/>
    <w:rsid w:val="00E7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F2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F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8C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rsid w:val="008F28C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5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5777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5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7772"/>
    <w:rPr>
      <w:rFonts w:cs="Times New Roman"/>
    </w:rPr>
  </w:style>
  <w:style w:type="paragraph" w:styleId="NoSpacing">
    <w:name w:val="No Spacing"/>
    <w:link w:val="NoSpacingChar"/>
    <w:uiPriority w:val="99"/>
    <w:qFormat/>
    <w:rsid w:val="00557772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57772"/>
    <w:rPr>
      <w:rFonts w:eastAsia="Times New Roman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29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4</Pages>
  <Words>338</Words>
  <Characters>1932</Characters>
  <Application>Microsoft Office Outlook</Application>
  <DocSecurity>0</DocSecurity>
  <Lines>0</Lines>
  <Paragraphs>0</Paragraphs>
  <ScaleCrop>false</ScaleCrop>
  <Company>QUY PHAM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A simple graph plotting console application</dc:subject>
  <dc:creator>CS 222</dc:creator>
  <cp:keywords/>
  <dc:description/>
  <cp:lastModifiedBy>RaptorX</cp:lastModifiedBy>
  <cp:revision>2</cp:revision>
  <cp:lastPrinted>2008-11-25T16:58:00Z</cp:lastPrinted>
  <dcterms:created xsi:type="dcterms:W3CDTF">2008-11-24T22:15:00Z</dcterms:created>
  <dcterms:modified xsi:type="dcterms:W3CDTF">2008-11-25T16:58:00Z</dcterms:modified>
</cp:coreProperties>
</file>